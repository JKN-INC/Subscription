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6AA57" w14:textId="77777777" w:rsidR="00117852" w:rsidRPr="00841D30" w:rsidRDefault="00117852" w:rsidP="00117852">
      <w:pPr>
        <w:rPr>
          <w:lang w:val="en-GB"/>
        </w:rPr>
      </w:pPr>
    </w:p>
    <w:p w14:paraId="7B31CC1B" w14:textId="77777777" w:rsidR="00117852" w:rsidRPr="00841D30" w:rsidRDefault="00117852" w:rsidP="00117852">
      <w:pPr>
        <w:rPr>
          <w:lang w:val="en-GB"/>
        </w:rPr>
      </w:pPr>
    </w:p>
    <w:p w14:paraId="4070156E" w14:textId="77777777" w:rsidR="00117852" w:rsidRPr="00841D30" w:rsidRDefault="00117852" w:rsidP="00117852">
      <w:pPr>
        <w:rPr>
          <w:lang w:val="en-GB"/>
        </w:rPr>
      </w:pPr>
    </w:p>
    <w:p w14:paraId="26F2ECE9" w14:textId="77777777" w:rsidR="00117852" w:rsidRPr="00841D30" w:rsidRDefault="00117852" w:rsidP="00117852">
      <w:pPr>
        <w:rPr>
          <w:lang w:val="en-GB"/>
        </w:rPr>
      </w:pPr>
    </w:p>
    <w:p w14:paraId="50777937" w14:textId="77777777" w:rsidR="00117852" w:rsidRPr="00841D30" w:rsidRDefault="00117852" w:rsidP="00117852">
      <w:pPr>
        <w:rPr>
          <w:lang w:val="en-GB"/>
        </w:rPr>
      </w:pPr>
    </w:p>
    <w:p w14:paraId="12721344" w14:textId="77777777" w:rsidR="00117852" w:rsidRPr="00841D30" w:rsidRDefault="00117852" w:rsidP="00117852">
      <w:pPr>
        <w:rPr>
          <w:lang w:val="en-GB"/>
        </w:rPr>
      </w:pPr>
    </w:p>
    <w:p w14:paraId="3D59DAD7" w14:textId="36021986" w:rsidR="00117852" w:rsidRPr="00841D30" w:rsidRDefault="00117852" w:rsidP="00117852">
      <w:pPr>
        <w:pStyle w:val="Seitentitel"/>
        <w:rPr>
          <w:lang w:val="en-GB"/>
        </w:rPr>
      </w:pPr>
      <w:r w:rsidRPr="00841D30">
        <w:rPr>
          <w:lang w:val="en-GB"/>
        </w:rPr>
        <w:t xml:space="preserve">Plugin </w:t>
      </w:r>
      <w:r w:rsidR="000D73CD">
        <w:rPr>
          <w:i/>
          <w:lang w:val="en-GB"/>
        </w:rPr>
        <w:t>Subscription</w:t>
      </w:r>
    </w:p>
    <w:p w14:paraId="3B2D3A5B" w14:textId="77777777" w:rsidR="00117852" w:rsidRPr="00841D30" w:rsidRDefault="00117852" w:rsidP="00117852">
      <w:pPr>
        <w:pStyle w:val="Seitentitel"/>
        <w:rPr>
          <w:b w:val="0"/>
          <w:lang w:val="en-GB"/>
        </w:rPr>
      </w:pPr>
      <w:r w:rsidRPr="00841D30">
        <w:rPr>
          <w:b w:val="0"/>
          <w:lang w:val="en-GB"/>
        </w:rPr>
        <w:t>Documentation</w:t>
      </w:r>
    </w:p>
    <w:p w14:paraId="51247D24" w14:textId="77777777" w:rsidR="00117852" w:rsidRPr="00841D30" w:rsidRDefault="00117852" w:rsidP="00117852">
      <w:pPr>
        <w:rPr>
          <w:lang w:val="en-GB"/>
        </w:rPr>
      </w:pPr>
    </w:p>
    <w:p w14:paraId="7FE19DE0" w14:textId="77777777" w:rsidR="00117852" w:rsidRPr="00841D30" w:rsidRDefault="00117852" w:rsidP="00117852">
      <w:pPr>
        <w:rPr>
          <w:lang w:val="en-GB"/>
        </w:rPr>
      </w:pPr>
      <w:r w:rsidRPr="00841D30">
        <w:rPr>
          <w:lang w:val="en-GB"/>
        </w:rPr>
        <w:t xml:space="preserve"> </w:t>
      </w:r>
    </w:p>
    <w:p w14:paraId="0D728560" w14:textId="77777777" w:rsidR="00117852" w:rsidRPr="00841D30" w:rsidRDefault="00117852" w:rsidP="00117852">
      <w:pPr>
        <w:rPr>
          <w:lang w:val="en-GB"/>
        </w:rPr>
      </w:pPr>
    </w:p>
    <w:p w14:paraId="7D737609" w14:textId="77777777" w:rsidR="00117852" w:rsidRPr="00841D30" w:rsidRDefault="00117852" w:rsidP="00117852">
      <w:pPr>
        <w:rPr>
          <w:lang w:val="en-GB"/>
        </w:rPr>
      </w:pPr>
    </w:p>
    <w:p w14:paraId="51842005" w14:textId="77777777" w:rsidR="00117852" w:rsidRPr="00841D30" w:rsidRDefault="00117852" w:rsidP="00117852">
      <w:pPr>
        <w:rPr>
          <w:lang w:val="en-GB"/>
        </w:rPr>
      </w:pPr>
    </w:p>
    <w:p w14:paraId="54CD3742" w14:textId="77777777" w:rsidR="00117852" w:rsidRPr="00841D30" w:rsidRDefault="00117852" w:rsidP="00117852">
      <w:pPr>
        <w:rPr>
          <w:lang w:val="en-GB"/>
        </w:rPr>
      </w:pPr>
      <w:r w:rsidRPr="00841D30">
        <w:rPr>
          <w:lang w:val="en-GB"/>
        </w:rPr>
        <w:t>¨</w:t>
      </w:r>
    </w:p>
    <w:p w14:paraId="5FCDB7D7" w14:textId="77777777" w:rsidR="00117852" w:rsidRPr="00841D30" w:rsidRDefault="00117852" w:rsidP="00117852">
      <w:pPr>
        <w:rPr>
          <w:lang w:val="en-GB"/>
        </w:rPr>
      </w:pPr>
    </w:p>
    <w:p w14:paraId="72129D47" w14:textId="77777777" w:rsidR="00117852" w:rsidRPr="00841D30" w:rsidRDefault="00117852" w:rsidP="00117852">
      <w:pPr>
        <w:rPr>
          <w:lang w:val="en-GB"/>
        </w:rPr>
      </w:pPr>
    </w:p>
    <w:p w14:paraId="4F289564" w14:textId="77777777" w:rsidR="00117852" w:rsidRPr="00841D30" w:rsidRDefault="00117852" w:rsidP="00117852">
      <w:pPr>
        <w:rPr>
          <w:lang w:val="en-GB"/>
        </w:rPr>
      </w:pPr>
    </w:p>
    <w:p w14:paraId="62F80D0B" w14:textId="77777777" w:rsidR="00117852" w:rsidRPr="00841D30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841D30" w14:paraId="7D9B22A5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195887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246624B6" w14:textId="77777777" w:rsidR="00117852" w:rsidRPr="00841D30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Date</w:t>
            </w:r>
          </w:p>
        </w:tc>
      </w:tr>
      <w:tr w:rsidR="00117852" w:rsidRPr="00841D30" w14:paraId="5FE2286A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38D0D8D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54DAC92" w14:textId="674F54E2" w:rsidR="00117852" w:rsidRPr="00841D30" w:rsidRDefault="000D73CD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17852" w:rsidRPr="00841D30">
              <w:rPr>
                <w:lang w:val="en-GB"/>
              </w:rPr>
              <w:t>.</w:t>
            </w:r>
            <w:r w:rsidR="00271127" w:rsidRPr="00841D30">
              <w:rPr>
                <w:lang w:val="en-GB"/>
              </w:rPr>
              <w:t>0</w:t>
            </w:r>
          </w:p>
        </w:tc>
      </w:tr>
      <w:tr w:rsidR="00117852" w:rsidRPr="00841D30" w14:paraId="3B629EDD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356060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54BEEBA3" w14:textId="71D6D5E5" w:rsidR="00117852" w:rsidRPr="00841D30" w:rsidRDefault="000D73CD" w:rsidP="0011785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2.3.2</w:t>
            </w:r>
            <w:r w:rsidR="00117852" w:rsidRPr="00841D30">
              <w:rPr>
                <w:lang w:val="en-GB"/>
              </w:rPr>
              <w:t xml:space="preserve"> and above</w:t>
            </w:r>
          </w:p>
        </w:tc>
      </w:tr>
      <w:tr w:rsidR="00117852" w:rsidRPr="00841D30" w14:paraId="183252D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755C2D" w14:textId="77777777" w:rsidR="00117852" w:rsidRPr="00841D30" w:rsidRDefault="00117852" w:rsidP="00117852">
            <w:pPr>
              <w:spacing w:line="240" w:lineRule="auto"/>
              <w:rPr>
                <w:lang w:val="en-GB"/>
              </w:rPr>
            </w:pPr>
            <w:r w:rsidRPr="00841D30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5E06A9" w14:textId="77777777" w:rsidR="00117852" w:rsidRPr="00841D30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841D30">
              <w:rPr>
                <w:lang w:val="en-GB"/>
              </w:rPr>
              <w:t>Fabian</w:t>
            </w:r>
            <w:proofErr w:type="spellEnd"/>
            <w:r w:rsidRPr="00841D30">
              <w:rPr>
                <w:lang w:val="en-GB"/>
              </w:rPr>
              <w:t xml:space="preserve"> </w:t>
            </w:r>
            <w:proofErr w:type="spellStart"/>
            <w:r w:rsidRPr="00841D30">
              <w:rPr>
                <w:lang w:val="en-GB"/>
              </w:rPr>
              <w:t>Schmid</w:t>
            </w:r>
            <w:proofErr w:type="spellEnd"/>
            <w:r w:rsidRPr="00841D30">
              <w:rPr>
                <w:lang w:val="en-GB"/>
              </w:rPr>
              <w:t xml:space="preserve">, </w:t>
            </w:r>
            <w:proofErr w:type="spellStart"/>
            <w:r w:rsidRPr="00841D30">
              <w:rPr>
                <w:lang w:val="en-GB"/>
              </w:rPr>
              <w:t>studer</w:t>
            </w:r>
            <w:proofErr w:type="spellEnd"/>
            <w:r w:rsidRPr="00841D30">
              <w:rPr>
                <w:lang w:val="en-GB"/>
              </w:rPr>
              <w:t xml:space="preserve"> + </w:t>
            </w:r>
            <w:proofErr w:type="spellStart"/>
            <w:r w:rsidRPr="00841D30">
              <w:rPr>
                <w:lang w:val="en-GB"/>
              </w:rPr>
              <w:t>raimann</w:t>
            </w:r>
            <w:proofErr w:type="spellEnd"/>
            <w:r w:rsidRPr="00841D30">
              <w:rPr>
                <w:lang w:val="en-GB"/>
              </w:rPr>
              <w:t xml:space="preserve"> </w:t>
            </w:r>
            <w:proofErr w:type="spellStart"/>
            <w:r w:rsidRPr="00841D30">
              <w:rPr>
                <w:lang w:val="en-GB"/>
              </w:rPr>
              <w:t>ag</w:t>
            </w:r>
            <w:proofErr w:type="spellEnd"/>
          </w:p>
        </w:tc>
      </w:tr>
    </w:tbl>
    <w:p w14:paraId="5DA0ECF4" w14:textId="77777777" w:rsidR="00117852" w:rsidRPr="00841D30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01AF273C" w14:textId="77777777" w:rsidR="00117852" w:rsidRPr="00841D30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841D30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841D30" w14:paraId="5369181A" w14:textId="77777777" w:rsidTr="0075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80CD10" w14:textId="77777777" w:rsidR="00117852" w:rsidRPr="00841D30" w:rsidRDefault="00117852" w:rsidP="00750D04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6347B55B" w14:textId="77777777" w:rsidR="00117852" w:rsidRPr="00841D30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51054D08" w14:textId="77777777" w:rsidR="00117852" w:rsidRPr="00841D30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Changes</w:t>
            </w:r>
          </w:p>
        </w:tc>
      </w:tr>
      <w:tr w:rsidR="00117852" w:rsidRPr="00841D30" w14:paraId="51B00D0A" w14:textId="77777777" w:rsidTr="0075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1CE8261" w14:textId="77777777" w:rsidR="00117852" w:rsidRPr="00841D30" w:rsidRDefault="00117852" w:rsidP="00750D04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6A6C6A0D" w14:textId="33D59F4E" w:rsidR="00117852" w:rsidRPr="00841D30" w:rsidRDefault="000D73CD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</w:p>
        </w:tc>
        <w:tc>
          <w:tcPr>
            <w:tcW w:w="5168" w:type="dxa"/>
          </w:tcPr>
          <w:p w14:paraId="5C2D5202" w14:textId="77777777" w:rsidR="00117852" w:rsidRPr="00841D30" w:rsidRDefault="00271127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First Release</w:t>
            </w:r>
          </w:p>
        </w:tc>
      </w:tr>
      <w:tr w:rsidR="000D73CD" w:rsidRPr="00841D30" w14:paraId="48B4BFE4" w14:textId="77777777" w:rsidTr="00750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5AC94912" w14:textId="593256CF" w:rsidR="000D73CD" w:rsidRPr="00841D30" w:rsidRDefault="000D73CD" w:rsidP="00750D0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2.0</w:t>
            </w:r>
          </w:p>
        </w:tc>
        <w:tc>
          <w:tcPr>
            <w:tcW w:w="3007" w:type="dxa"/>
          </w:tcPr>
          <w:p w14:paraId="77052D9F" w14:textId="7B3919E3" w:rsidR="000D73CD" w:rsidRDefault="000D73CD" w:rsidP="00750D0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1CB43728" w14:textId="58A31FBC" w:rsidR="000D73CD" w:rsidRPr="00841D30" w:rsidRDefault="000D73CD" w:rsidP="00750D04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Updatet</w:t>
            </w:r>
            <w:proofErr w:type="spellEnd"/>
            <w:r>
              <w:rPr>
                <w:lang w:val="en-GB"/>
              </w:rPr>
              <w:t xml:space="preserve"> Documentation for new Community Release </w:t>
            </w:r>
            <w:proofErr w:type="spellStart"/>
            <w:r>
              <w:rPr>
                <w:lang w:val="en-GB"/>
              </w:rPr>
              <w:t>Verison</w:t>
            </w:r>
            <w:proofErr w:type="spellEnd"/>
            <w:r>
              <w:rPr>
                <w:lang w:val="en-GB"/>
              </w:rPr>
              <w:t xml:space="preserve"> 2.3.0</w:t>
            </w:r>
          </w:p>
        </w:tc>
      </w:tr>
    </w:tbl>
    <w:p w14:paraId="69F10B34" w14:textId="77777777" w:rsidR="00117852" w:rsidRPr="00841D30" w:rsidRDefault="00117852" w:rsidP="00117852">
      <w:pPr>
        <w:spacing w:line="276" w:lineRule="auto"/>
        <w:rPr>
          <w:lang w:val="en-GB"/>
        </w:rPr>
      </w:pPr>
    </w:p>
    <w:p w14:paraId="5F47AA2C" w14:textId="77777777" w:rsidR="00117852" w:rsidRPr="00841D30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841D30">
        <w:rPr>
          <w:lang w:val="en-GB"/>
        </w:rPr>
        <w:br w:type="page"/>
      </w:r>
    </w:p>
    <w:p w14:paraId="5B58437B" w14:textId="77777777" w:rsidR="00117852" w:rsidRPr="00841D30" w:rsidRDefault="00117852" w:rsidP="00117852">
      <w:pPr>
        <w:pStyle w:val="berschrift"/>
        <w:rPr>
          <w:lang w:val="en-GB"/>
        </w:rPr>
      </w:pPr>
      <w:r w:rsidRPr="00841D30">
        <w:rPr>
          <w:lang w:val="en-GB"/>
        </w:rPr>
        <w:lastRenderedPageBreak/>
        <w:t>Table of contents</w:t>
      </w:r>
    </w:p>
    <w:p w14:paraId="21D5E2CD" w14:textId="77777777" w:rsidR="00AA400C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841D30">
        <w:rPr>
          <w:lang w:val="en-GB"/>
        </w:rPr>
        <w:fldChar w:fldCharType="begin"/>
      </w:r>
      <w:r w:rsidRPr="00841D30">
        <w:rPr>
          <w:lang w:val="en-GB"/>
        </w:rPr>
        <w:instrText xml:space="preserve"> TOC \o "2-3" \t "Überschrift 1,1" </w:instrText>
      </w:r>
      <w:r w:rsidRPr="00841D30">
        <w:rPr>
          <w:lang w:val="en-GB"/>
        </w:rPr>
        <w:fldChar w:fldCharType="separate"/>
      </w:r>
      <w:r w:rsidR="00AA400C" w:rsidRPr="001B74F2">
        <w:rPr>
          <w:noProof/>
          <w:lang w:val="en-GB"/>
        </w:rPr>
        <w:t>1</w:t>
      </w:r>
      <w:r w:rsidR="00AA400C"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="00AA400C" w:rsidRPr="001B74F2">
        <w:rPr>
          <w:noProof/>
          <w:lang w:val="en-GB"/>
        </w:rPr>
        <w:t>Introduction</w:t>
      </w:r>
      <w:r w:rsidR="00AA400C">
        <w:rPr>
          <w:noProof/>
        </w:rPr>
        <w:tab/>
      </w:r>
      <w:r w:rsidR="00AA400C">
        <w:rPr>
          <w:noProof/>
        </w:rPr>
        <w:fldChar w:fldCharType="begin"/>
      </w:r>
      <w:r w:rsidR="00AA400C">
        <w:rPr>
          <w:noProof/>
        </w:rPr>
        <w:instrText xml:space="preserve"> PAGEREF _Toc279764840 \h </w:instrText>
      </w:r>
      <w:r w:rsidR="00AA400C">
        <w:rPr>
          <w:noProof/>
        </w:rPr>
      </w:r>
      <w:r w:rsidR="00AA400C">
        <w:rPr>
          <w:noProof/>
        </w:rPr>
        <w:fldChar w:fldCharType="separate"/>
      </w:r>
      <w:r w:rsidR="007A3982">
        <w:rPr>
          <w:noProof/>
        </w:rPr>
        <w:t>4</w:t>
      </w:r>
      <w:r w:rsidR="00AA400C">
        <w:rPr>
          <w:noProof/>
        </w:rPr>
        <w:fldChar w:fldCharType="end"/>
      </w:r>
    </w:p>
    <w:p w14:paraId="256AA62B" w14:textId="77777777" w:rsidR="00AA400C" w:rsidRDefault="00AA400C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Feature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_Toc279764841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4</w:t>
      </w:r>
      <w:r>
        <w:rPr>
          <w:noProof/>
        </w:rPr>
        <w:fldChar w:fldCharType="end"/>
      </w:r>
    </w:p>
    <w:p w14:paraId="07759558" w14:textId="77777777" w:rsidR="00AA400C" w:rsidRDefault="00AA400C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3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_Toc279764842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4</w:t>
      </w:r>
      <w:r>
        <w:rPr>
          <w:noProof/>
        </w:rPr>
        <w:fldChar w:fldCharType="end"/>
      </w:r>
    </w:p>
    <w:p w14:paraId="44EEFCA7" w14:textId="77777777" w:rsidR="00AA400C" w:rsidRDefault="00AA400C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3.1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Install Router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_Toc279764843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4</w:t>
      </w:r>
      <w:r>
        <w:rPr>
          <w:noProof/>
        </w:rPr>
        <w:fldChar w:fldCharType="end"/>
      </w:r>
    </w:p>
    <w:p w14:paraId="1F5F688A" w14:textId="77777777" w:rsidR="00AA400C" w:rsidRDefault="00AA400C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3.2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Install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_Toc279764844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4</w:t>
      </w:r>
      <w:r>
        <w:rPr>
          <w:noProof/>
        </w:rPr>
        <w:fldChar w:fldCharType="end"/>
      </w:r>
    </w:p>
    <w:p w14:paraId="2A3A2FC1" w14:textId="77777777" w:rsidR="00AA400C" w:rsidRDefault="00AA400C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Usage of the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_Toc279764845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5</w:t>
      </w:r>
      <w:r>
        <w:rPr>
          <w:noProof/>
        </w:rPr>
        <w:fldChar w:fldCharType="end"/>
      </w:r>
    </w:p>
    <w:p w14:paraId="1546CCBE" w14:textId="77777777" w:rsidR="00AA400C" w:rsidRDefault="00AA400C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4.1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Configure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_Toc279764846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5</w:t>
      </w:r>
      <w:r>
        <w:rPr>
          <w:noProof/>
        </w:rPr>
        <w:fldChar w:fldCharType="end"/>
      </w:r>
    </w:p>
    <w:p w14:paraId="58294F64" w14:textId="77777777" w:rsidR="00AA400C" w:rsidRDefault="00AA400C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4.2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_Toc279764847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6</w:t>
      </w:r>
      <w:r>
        <w:rPr>
          <w:noProof/>
        </w:rPr>
        <w:fldChar w:fldCharType="end"/>
      </w:r>
    </w:p>
    <w:p w14:paraId="43D79C46" w14:textId="77777777" w:rsidR="00AA400C" w:rsidRDefault="00AA400C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4.2.1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ILIAS Course - Subscription with e-mail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_Toc279764848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6</w:t>
      </w:r>
      <w:r>
        <w:rPr>
          <w:noProof/>
        </w:rPr>
        <w:fldChar w:fldCharType="end"/>
      </w:r>
    </w:p>
    <w:p w14:paraId="41930751" w14:textId="77777777" w:rsidR="00AA400C" w:rsidRDefault="00AA400C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4.2.2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Paste the e-mail addresses of the users you like to assign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_Toc279764849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6</w:t>
      </w:r>
      <w:r>
        <w:rPr>
          <w:noProof/>
        </w:rPr>
        <w:fldChar w:fldCharType="end"/>
      </w:r>
    </w:p>
    <w:p w14:paraId="408C78C1" w14:textId="77777777" w:rsidR="00AA400C" w:rsidRDefault="00AA400C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4.2.3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Assign users to the 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_Toc279764850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7</w:t>
      </w:r>
      <w:r>
        <w:rPr>
          <w:noProof/>
        </w:rPr>
        <w:fldChar w:fldCharType="end"/>
      </w:r>
    </w:p>
    <w:p w14:paraId="68016525" w14:textId="77777777" w:rsidR="00AA400C" w:rsidRDefault="00AA400C">
      <w:pPr>
        <w:pStyle w:val="Verzeichnis3"/>
        <w:tabs>
          <w:tab w:val="left" w:pos="1125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ja-JP"/>
        </w:rPr>
      </w:pPr>
      <w:r w:rsidRPr="001B74F2">
        <w:rPr>
          <w:noProof/>
          <w:lang w:val="en-GB"/>
        </w:rPr>
        <w:t>4.2.4</w:t>
      </w:r>
      <w:r>
        <w:rPr>
          <w:rFonts w:asciiTheme="minorHAnsi" w:eastAsiaTheme="minorEastAsia" w:hAnsiTheme="minorHAnsi"/>
          <w:noProof/>
          <w:sz w:val="24"/>
          <w:szCs w:val="24"/>
          <w:lang w:eastAsia="ja-JP"/>
        </w:rPr>
        <w:tab/>
      </w:r>
      <w:r w:rsidRPr="001B74F2">
        <w:rPr>
          <w:noProof/>
          <w:lang w:val="en-GB"/>
        </w:rPr>
        <w:t>E-mail invitation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_Toc279764851 \h </w:instrText>
      </w:r>
      <w:r>
        <w:rPr>
          <w:noProof/>
        </w:rPr>
      </w:r>
      <w:r>
        <w:rPr>
          <w:noProof/>
        </w:rPr>
        <w:fldChar w:fldCharType="separate"/>
      </w:r>
      <w:r w:rsidR="007A3982">
        <w:rPr>
          <w:noProof/>
        </w:rPr>
        <w:t>8</w:t>
      </w:r>
      <w:r>
        <w:rPr>
          <w:noProof/>
        </w:rPr>
        <w:fldChar w:fldCharType="end"/>
      </w:r>
    </w:p>
    <w:p w14:paraId="45605728" w14:textId="77777777" w:rsidR="00117852" w:rsidRPr="00841D30" w:rsidRDefault="00117852" w:rsidP="00117852">
      <w:pPr>
        <w:rPr>
          <w:lang w:val="en-GB"/>
        </w:rPr>
      </w:pPr>
      <w:r w:rsidRPr="00841D30">
        <w:rPr>
          <w:lang w:val="en-GB"/>
        </w:rPr>
        <w:fldChar w:fldCharType="end"/>
      </w:r>
    </w:p>
    <w:p w14:paraId="1BFC62AA" w14:textId="77777777" w:rsidR="00117852" w:rsidRPr="00841D30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841D30">
        <w:rPr>
          <w:lang w:val="en-GB"/>
        </w:rPr>
        <w:br w:type="page"/>
      </w:r>
      <w:bookmarkStart w:id="0" w:name="_GoBack"/>
      <w:bookmarkEnd w:id="0"/>
    </w:p>
    <w:p w14:paraId="3C61D206" w14:textId="77777777" w:rsidR="00117852" w:rsidRPr="00841D30" w:rsidRDefault="00117852" w:rsidP="00117852">
      <w:pPr>
        <w:pStyle w:val="berschrift1"/>
        <w:rPr>
          <w:lang w:val="en-GB"/>
        </w:rPr>
      </w:pPr>
      <w:bookmarkStart w:id="1" w:name="_Toc279764840"/>
      <w:r w:rsidRPr="00841D30">
        <w:rPr>
          <w:lang w:val="en-GB"/>
        </w:rPr>
        <w:lastRenderedPageBreak/>
        <w:t>Introduction</w:t>
      </w:r>
      <w:bookmarkEnd w:id="1"/>
    </w:p>
    <w:p w14:paraId="6D222A97" w14:textId="77777777" w:rsidR="000D73CD" w:rsidRDefault="000D73CD" w:rsidP="000D73CD">
      <w:pPr>
        <w:rPr>
          <w:lang w:val="en-GB"/>
        </w:rPr>
      </w:pPr>
      <w:r w:rsidRPr="000D73CD">
        <w:rPr>
          <w:lang w:val="en-GB"/>
        </w:rPr>
        <w:t xml:space="preserve">The Mass Subscription adds a new </w:t>
      </w:r>
      <w:proofErr w:type="spellStart"/>
      <w:r w:rsidRPr="000D73CD">
        <w:rPr>
          <w:lang w:val="en-GB"/>
        </w:rPr>
        <w:t>subtab</w:t>
      </w:r>
      <w:proofErr w:type="spellEnd"/>
      <w:r w:rsidRPr="000D73CD">
        <w:rPr>
          <w:lang w:val="en-GB"/>
        </w:rPr>
        <w:t xml:space="preserve"> to the </w:t>
      </w:r>
      <w:proofErr w:type="gramStart"/>
      <w:r w:rsidRPr="000D73CD">
        <w:rPr>
          <w:lang w:val="en-GB"/>
        </w:rPr>
        <w:t>members</w:t>
      </w:r>
      <w:proofErr w:type="gramEnd"/>
      <w:r w:rsidRPr="000D73CD">
        <w:rPr>
          <w:lang w:val="en-GB"/>
        </w:rPr>
        <w:t xml:space="preserve"> view of a course. There you can enter a list of e-mail addresses</w:t>
      </w:r>
      <w:r>
        <w:rPr>
          <w:lang w:val="en-GB"/>
        </w:rPr>
        <w:t xml:space="preserve"> or matriculation-numbers</w:t>
      </w:r>
      <w:r w:rsidRPr="000D73CD">
        <w:rPr>
          <w:lang w:val="en-GB"/>
        </w:rPr>
        <w:t xml:space="preserve"> that are separated in any way (spaces, </w:t>
      </w:r>
      <w:proofErr w:type="spellStart"/>
      <w:r w:rsidRPr="000D73CD">
        <w:rPr>
          <w:lang w:val="en-GB"/>
        </w:rPr>
        <w:t>commata</w:t>
      </w:r>
      <w:proofErr w:type="spellEnd"/>
      <w:r w:rsidRPr="000D73CD">
        <w:rPr>
          <w:lang w:val="en-GB"/>
        </w:rPr>
        <w:t xml:space="preserve">, new lines, </w:t>
      </w:r>
      <w:proofErr w:type="spellStart"/>
      <w:r w:rsidRPr="000D73CD">
        <w:rPr>
          <w:lang w:val="en-GB"/>
        </w:rPr>
        <w:t>etc</w:t>
      </w:r>
      <w:proofErr w:type="spellEnd"/>
      <w:r w:rsidRPr="000D73CD">
        <w:rPr>
          <w:lang w:val="en-GB"/>
        </w:rPr>
        <w:t>) allowing you to quickly invite many users from e.g. an excel table to a ILIAS course.</w:t>
      </w:r>
    </w:p>
    <w:p w14:paraId="40523C10" w14:textId="52C8C8E8" w:rsidR="004D3DB8" w:rsidRPr="00841D30" w:rsidRDefault="004D3DB8" w:rsidP="000D73CD">
      <w:pPr>
        <w:pStyle w:val="berschrift1"/>
        <w:rPr>
          <w:lang w:val="en-GB"/>
        </w:rPr>
      </w:pPr>
      <w:bookmarkStart w:id="2" w:name="_Toc279764841"/>
      <w:r w:rsidRPr="00841D30">
        <w:rPr>
          <w:lang w:val="en-GB"/>
        </w:rPr>
        <w:t>Feature Overview</w:t>
      </w:r>
      <w:bookmarkEnd w:id="2"/>
    </w:p>
    <w:tbl>
      <w:tblPr>
        <w:tblStyle w:val="FarbigesRaster-Akzent2"/>
        <w:tblW w:w="5000" w:type="pct"/>
        <w:tblLook w:val="04A0" w:firstRow="1" w:lastRow="0" w:firstColumn="1" w:lastColumn="0" w:noHBand="0" w:noVBand="1"/>
      </w:tblPr>
      <w:tblGrid>
        <w:gridCol w:w="1854"/>
        <w:gridCol w:w="7434"/>
      </w:tblGrid>
      <w:tr w:rsidR="00E266D1" w:rsidRPr="00841D30" w14:paraId="1B26B9DB" w14:textId="77777777" w:rsidTr="00E2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4F17388" w14:textId="6509BB19" w:rsidR="00E266D1" w:rsidRPr="00841D30" w:rsidRDefault="00E266D1" w:rsidP="006F5FC8">
            <w:pPr>
              <w:spacing w:line="276" w:lineRule="auto"/>
              <w:rPr>
                <w:lang w:val="en-GB"/>
              </w:rPr>
            </w:pPr>
            <w:r w:rsidRPr="00841D30">
              <w:rPr>
                <w:lang w:val="en-GB"/>
              </w:rPr>
              <w:t>PL-Version</w:t>
            </w:r>
          </w:p>
        </w:tc>
        <w:tc>
          <w:tcPr>
            <w:tcW w:w="5168" w:type="dxa"/>
          </w:tcPr>
          <w:p w14:paraId="5034F84E" w14:textId="77777777" w:rsidR="00E266D1" w:rsidRPr="00841D30" w:rsidRDefault="00E266D1" w:rsidP="006F5F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41D30">
              <w:rPr>
                <w:lang w:val="en-GB"/>
              </w:rPr>
              <w:t>Changes</w:t>
            </w:r>
          </w:p>
        </w:tc>
      </w:tr>
      <w:tr w:rsidR="00E266D1" w:rsidRPr="00841D30" w14:paraId="18C8A90B" w14:textId="77777777" w:rsidTr="00E26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B4C127" w14:textId="58697B50" w:rsidR="00E266D1" w:rsidRPr="00337892" w:rsidRDefault="000D73CD" w:rsidP="009B3B8A">
            <w:pPr>
              <w:spacing w:line="240" w:lineRule="auto"/>
            </w:pPr>
            <w:r w:rsidRPr="00337892">
              <w:t>1.0.</w:t>
            </w:r>
            <w:r w:rsidR="00E266D1" w:rsidRPr="00337892">
              <w:t>0</w:t>
            </w:r>
          </w:p>
        </w:tc>
        <w:tc>
          <w:tcPr>
            <w:tcW w:w="5168" w:type="dxa"/>
          </w:tcPr>
          <w:p w14:paraId="65EB8E8D" w14:textId="795C340D" w:rsidR="000D73CD" w:rsidRPr="00337892" w:rsidRDefault="00921356" w:rsidP="009B3B8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0D73CD" w:rsidRPr="00337892">
              <w:t xml:space="preserve">Insert a </w:t>
            </w:r>
            <w:proofErr w:type="spellStart"/>
            <w:r w:rsidR="000D73CD" w:rsidRPr="00337892">
              <w:t>list</w:t>
            </w:r>
            <w:proofErr w:type="spellEnd"/>
            <w:r w:rsidR="000D73CD" w:rsidRPr="00337892">
              <w:t xml:space="preserve"> </w:t>
            </w:r>
            <w:proofErr w:type="spellStart"/>
            <w:r w:rsidR="000D73CD" w:rsidRPr="00337892">
              <w:t>of</w:t>
            </w:r>
            <w:proofErr w:type="spellEnd"/>
            <w:r w:rsidR="000D73CD" w:rsidRPr="00337892">
              <w:t xml:space="preserve"> E-</w:t>
            </w:r>
            <w:proofErr w:type="spellStart"/>
            <w:r w:rsidR="000D73CD" w:rsidRPr="00337892">
              <w:t>Mailadresses</w:t>
            </w:r>
            <w:proofErr w:type="spellEnd"/>
            <w:r w:rsidR="00337892">
              <w:t xml:space="preserve"> </w:t>
            </w:r>
            <w:proofErr w:type="spellStart"/>
            <w:r w:rsidR="00337892">
              <w:t>and</w:t>
            </w:r>
            <w:proofErr w:type="spellEnd"/>
            <w:r w:rsidR="00337892">
              <w:t xml:space="preserve"> find </w:t>
            </w:r>
            <w:proofErr w:type="spellStart"/>
            <w:r w:rsidR="00337892">
              <w:t>existing</w:t>
            </w:r>
            <w:proofErr w:type="spellEnd"/>
            <w:r w:rsidR="00337892">
              <w:t xml:space="preserve"> </w:t>
            </w:r>
            <w:proofErr w:type="spellStart"/>
            <w:r w:rsidR="00337892">
              <w:t>accounts</w:t>
            </w:r>
            <w:proofErr w:type="spellEnd"/>
            <w:r w:rsidR="00337892">
              <w:t xml:space="preserve"> </w:t>
            </w:r>
            <w:proofErr w:type="spellStart"/>
            <w:r w:rsidR="00337892">
              <w:t>or</w:t>
            </w:r>
            <w:proofErr w:type="spellEnd"/>
            <w:r w:rsidR="00337892">
              <w:t xml:space="preserve"> send </w:t>
            </w:r>
            <w:proofErr w:type="spellStart"/>
            <w:r w:rsidR="00337892">
              <w:t>invitations</w:t>
            </w:r>
            <w:proofErr w:type="spellEnd"/>
            <w:r w:rsidR="00337892">
              <w:t xml:space="preserve"> </w:t>
            </w:r>
            <w:proofErr w:type="spellStart"/>
            <w:r w:rsidR="00337892">
              <w:t>to</w:t>
            </w:r>
            <w:proofErr w:type="spellEnd"/>
            <w:r w:rsidR="00337892">
              <w:t xml:space="preserve"> non-</w:t>
            </w:r>
            <w:proofErr w:type="spellStart"/>
            <w:r w:rsidR="00337892">
              <w:t>existing</w:t>
            </w:r>
            <w:proofErr w:type="spellEnd"/>
          </w:p>
        </w:tc>
      </w:tr>
      <w:tr w:rsidR="000D73CD" w:rsidRPr="00841D30" w14:paraId="18D50CB6" w14:textId="77777777" w:rsidTr="00E26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C0AEB57" w14:textId="4055681A" w:rsidR="000D73CD" w:rsidRPr="00337892" w:rsidRDefault="000D73CD" w:rsidP="009B3B8A">
            <w:pPr>
              <w:spacing w:line="240" w:lineRule="auto"/>
            </w:pPr>
            <w:r w:rsidRPr="00337892">
              <w:t>2.0.0</w:t>
            </w:r>
          </w:p>
        </w:tc>
        <w:tc>
          <w:tcPr>
            <w:tcW w:w="5168" w:type="dxa"/>
          </w:tcPr>
          <w:p w14:paraId="5FCE9179" w14:textId="7921DDD0" w:rsidR="000D73CD" w:rsidRPr="00337892" w:rsidRDefault="000D73CD" w:rsidP="009B3B8A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7892">
              <w:t xml:space="preserve">- </w:t>
            </w:r>
            <w:proofErr w:type="spellStart"/>
            <w:r w:rsidRPr="00337892">
              <w:t>Use</w:t>
            </w:r>
            <w:proofErr w:type="spellEnd"/>
            <w:r w:rsidRPr="00337892">
              <w:t xml:space="preserve"> </w:t>
            </w:r>
            <w:proofErr w:type="spellStart"/>
            <w:r w:rsidRPr="00337892">
              <w:t>Matriculation</w:t>
            </w:r>
            <w:proofErr w:type="spellEnd"/>
            <w:r w:rsidRPr="00337892">
              <w:t xml:space="preserve"> Numbers </w:t>
            </w:r>
            <w:proofErr w:type="spellStart"/>
            <w:r w:rsidRPr="00337892">
              <w:t>for</w:t>
            </w:r>
            <w:proofErr w:type="spellEnd"/>
            <w:r w:rsidRPr="00337892">
              <w:t xml:space="preserve"> User-Mapping</w:t>
            </w:r>
          </w:p>
          <w:p w14:paraId="5AB0A513" w14:textId="77777777" w:rsidR="000D73CD" w:rsidRPr="00337892" w:rsidRDefault="000D73CD" w:rsidP="009B3B8A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7892">
              <w:t>- New User-Interface</w:t>
            </w:r>
          </w:p>
          <w:p w14:paraId="49F360CA" w14:textId="61149DC7" w:rsidR="00D13818" w:rsidRPr="00337892" w:rsidRDefault="000D73CD" w:rsidP="009B3B8A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37892">
              <w:t xml:space="preserve">- New </w:t>
            </w:r>
            <w:proofErr w:type="spellStart"/>
            <w:r w:rsidRPr="00337892">
              <w:t>Subscription</w:t>
            </w:r>
            <w:proofErr w:type="spellEnd"/>
            <w:r w:rsidRPr="00337892">
              <w:t xml:space="preserve"> Links </w:t>
            </w:r>
            <w:proofErr w:type="spellStart"/>
            <w:r w:rsidRPr="00337892">
              <w:t>when</w:t>
            </w:r>
            <w:proofErr w:type="spellEnd"/>
            <w:r w:rsidRPr="00337892">
              <w:t xml:space="preserve"> </w:t>
            </w:r>
            <w:proofErr w:type="spellStart"/>
            <w:r w:rsidRPr="00337892">
              <w:t>using</w:t>
            </w:r>
            <w:proofErr w:type="spellEnd"/>
            <w:r w:rsidRPr="00337892">
              <w:t xml:space="preserve"> E-Mails</w:t>
            </w:r>
          </w:p>
        </w:tc>
      </w:tr>
      <w:tr w:rsidR="000D73CD" w:rsidRPr="00841D30" w14:paraId="303A3207" w14:textId="77777777" w:rsidTr="00E26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5ED13E0" w14:textId="439E061E" w:rsidR="000D73CD" w:rsidRPr="00337892" w:rsidRDefault="000D73CD" w:rsidP="009B3B8A">
            <w:pPr>
              <w:spacing w:line="240" w:lineRule="auto"/>
            </w:pPr>
            <w:r w:rsidRPr="00337892">
              <w:t>2.3.0</w:t>
            </w:r>
          </w:p>
        </w:tc>
        <w:tc>
          <w:tcPr>
            <w:tcW w:w="5168" w:type="dxa"/>
          </w:tcPr>
          <w:p w14:paraId="34DC4429" w14:textId="64687771" w:rsidR="00D13818" w:rsidRPr="00337892" w:rsidRDefault="00D13818" w:rsidP="009B3B8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892">
              <w:t xml:space="preserve">- </w:t>
            </w:r>
            <w:r w:rsidR="002C3CB4">
              <w:t>D</w:t>
            </w:r>
            <w:r w:rsidRPr="00337892">
              <w:t xml:space="preserve">eactivate </w:t>
            </w:r>
            <w:proofErr w:type="spellStart"/>
            <w:r w:rsidRPr="00337892">
              <w:t>the</w:t>
            </w:r>
            <w:proofErr w:type="spellEnd"/>
            <w:r w:rsidRPr="00337892">
              <w:t xml:space="preserve"> </w:t>
            </w:r>
            <w:proofErr w:type="spellStart"/>
            <w:r w:rsidRPr="00337892">
              <w:t>Plugin</w:t>
            </w:r>
            <w:proofErr w:type="spellEnd"/>
            <w:r w:rsidRPr="00337892">
              <w:t xml:space="preserve"> in </w:t>
            </w:r>
            <w:proofErr w:type="spellStart"/>
            <w:r w:rsidRPr="00337892">
              <w:t>Subtrees</w:t>
            </w:r>
            <w:proofErr w:type="spellEnd"/>
          </w:p>
          <w:p w14:paraId="23207BCD" w14:textId="5EDD50D7" w:rsidR="000D73CD" w:rsidRPr="00337892" w:rsidRDefault="00D13818" w:rsidP="009B3B8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892">
              <w:t xml:space="preserve">- </w:t>
            </w:r>
            <w:proofErr w:type="spellStart"/>
            <w:r w:rsidRPr="00337892">
              <w:t>Use</w:t>
            </w:r>
            <w:proofErr w:type="spellEnd"/>
            <w:r w:rsidRPr="00337892">
              <w:t xml:space="preserve"> </w:t>
            </w:r>
            <w:proofErr w:type="spellStart"/>
            <w:r w:rsidRPr="00337892">
              <w:t>Subscription</w:t>
            </w:r>
            <w:proofErr w:type="spellEnd"/>
            <w:r w:rsidRPr="00337892">
              <w:t xml:space="preserve"> in Groups</w:t>
            </w:r>
          </w:p>
        </w:tc>
      </w:tr>
    </w:tbl>
    <w:p w14:paraId="4810D73D" w14:textId="651E34E8" w:rsidR="005F4CA6" w:rsidRPr="00841D30" w:rsidRDefault="00117852" w:rsidP="00117852">
      <w:pPr>
        <w:pStyle w:val="berschrift1"/>
        <w:rPr>
          <w:lang w:val="en-GB"/>
        </w:rPr>
      </w:pPr>
      <w:bookmarkStart w:id="3" w:name="_Toc279764842"/>
      <w:r w:rsidRPr="00841D30">
        <w:rPr>
          <w:lang w:val="en-GB"/>
        </w:rPr>
        <w:t>Installation</w:t>
      </w:r>
      <w:bookmarkEnd w:id="3"/>
    </w:p>
    <w:p w14:paraId="625AE98D" w14:textId="504686D5" w:rsidR="000443FB" w:rsidRPr="00841D30" w:rsidRDefault="000443FB" w:rsidP="000443FB">
      <w:pPr>
        <w:rPr>
          <w:lang w:val="en-GB"/>
        </w:rPr>
      </w:pPr>
      <w:r w:rsidRPr="00841D30">
        <w:rPr>
          <w:lang w:val="en-GB"/>
        </w:rPr>
        <w:t xml:space="preserve">ILIAS 4.4 does not include </w:t>
      </w:r>
      <w:proofErr w:type="spellStart"/>
      <w:r w:rsidRPr="00841D30">
        <w:rPr>
          <w:lang w:val="en-GB"/>
        </w:rPr>
        <w:t>ActiveRecord</w:t>
      </w:r>
      <w:proofErr w:type="spellEnd"/>
      <w:r w:rsidRPr="00841D30">
        <w:rPr>
          <w:lang w:val="en-GB"/>
        </w:rPr>
        <w:t xml:space="preserve">. Therefore please install the latest Version of </w:t>
      </w:r>
      <w:proofErr w:type="spellStart"/>
      <w:r w:rsidRPr="00841D30">
        <w:rPr>
          <w:lang w:val="en-GB"/>
        </w:rPr>
        <w:t>ActiveRecord</w:t>
      </w:r>
      <w:proofErr w:type="spellEnd"/>
      <w:r w:rsidRPr="00841D30">
        <w:rPr>
          <w:lang w:val="en-GB"/>
        </w:rPr>
        <w:t xml:space="preserve"> before you install the plugin:</w:t>
      </w:r>
    </w:p>
    <w:p w14:paraId="54BEA395" w14:textId="77777777" w:rsidR="000443FB" w:rsidRPr="00841D30" w:rsidRDefault="000443FB" w:rsidP="000443FB">
      <w:pPr>
        <w:rPr>
          <w:lang w:val="en-GB"/>
        </w:rPr>
      </w:pPr>
      <w:r w:rsidRPr="00841D30">
        <w:rPr>
          <w:lang w:val="en-GB"/>
        </w:rPr>
        <w:t>Start at your ILIAS root directory</w:t>
      </w:r>
    </w:p>
    <w:p w14:paraId="16897A4D" w14:textId="77777777" w:rsidR="000443FB" w:rsidRPr="00841D30" w:rsidRDefault="000443FB" w:rsidP="000443FB">
      <w:pPr>
        <w:pStyle w:val="Code"/>
        <w:rPr>
          <w:rStyle w:val="gi"/>
          <w:lang w:val="en-GB"/>
        </w:rPr>
      </w:pPr>
      <w:proofErr w:type="spellStart"/>
      <w:proofErr w:type="gramStart"/>
      <w:r w:rsidRPr="00841D30">
        <w:rPr>
          <w:rStyle w:val="gi"/>
          <w:lang w:val="en-GB"/>
        </w:rPr>
        <w:t>mkdir</w:t>
      </w:r>
      <w:proofErr w:type="spellEnd"/>
      <w:proofErr w:type="gramEnd"/>
      <w:r w:rsidRPr="00841D30">
        <w:rPr>
          <w:rStyle w:val="gi"/>
          <w:lang w:val="en-GB"/>
        </w:rPr>
        <w:t xml:space="preserve"> -p Customizing/global/plugins/Libraries/  </w:t>
      </w:r>
    </w:p>
    <w:p w14:paraId="33259572" w14:textId="77777777" w:rsidR="000443FB" w:rsidRPr="00841D30" w:rsidRDefault="000443FB" w:rsidP="000443FB">
      <w:pPr>
        <w:pStyle w:val="Code"/>
        <w:rPr>
          <w:rStyle w:val="gi"/>
          <w:lang w:val="en-GB"/>
        </w:rPr>
      </w:pPr>
      <w:r w:rsidRPr="00841D30">
        <w:rPr>
          <w:rStyle w:val="gi"/>
          <w:lang w:val="en-GB"/>
        </w:rPr>
        <w:t xml:space="preserve">cd Customizing/global/plugins/Libraries  </w:t>
      </w:r>
    </w:p>
    <w:p w14:paraId="43E2F61A" w14:textId="77777777" w:rsidR="000443FB" w:rsidRPr="00841D30" w:rsidRDefault="000443FB" w:rsidP="000443FB">
      <w:pPr>
        <w:pStyle w:val="Code"/>
        <w:rPr>
          <w:rStyle w:val="gi"/>
          <w:lang w:val="en-GB"/>
        </w:rPr>
      </w:pPr>
      <w:proofErr w:type="gramStart"/>
      <w:r w:rsidRPr="00841D30">
        <w:rPr>
          <w:rStyle w:val="gi"/>
          <w:lang w:val="en-GB"/>
        </w:rPr>
        <w:t>git</w:t>
      </w:r>
      <w:proofErr w:type="gramEnd"/>
      <w:r w:rsidRPr="00841D30">
        <w:rPr>
          <w:rStyle w:val="gi"/>
          <w:lang w:val="en-GB"/>
        </w:rPr>
        <w:t xml:space="preserve"> clone https://github.com/studer-raimann/ActiveRecord.git  </w:t>
      </w:r>
    </w:p>
    <w:p w14:paraId="0644382B" w14:textId="022B6FFD" w:rsidR="005E72A2" w:rsidRPr="00841D30" w:rsidRDefault="005E72A2" w:rsidP="005E72A2">
      <w:pPr>
        <w:pStyle w:val="berschrift2"/>
        <w:rPr>
          <w:lang w:val="en-GB"/>
        </w:rPr>
      </w:pPr>
      <w:bookmarkStart w:id="4" w:name="_Toc279764843"/>
      <w:r w:rsidRPr="00841D30">
        <w:rPr>
          <w:lang w:val="en-GB"/>
        </w:rPr>
        <w:t>Install Router</w:t>
      </w:r>
      <w:bookmarkEnd w:id="4"/>
    </w:p>
    <w:p w14:paraId="264FCE7A" w14:textId="4F326AB4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>The Subscription-Plugin needs a Router-Service to work. Please install the Service first:</w:t>
      </w:r>
    </w:p>
    <w:p w14:paraId="4184243D" w14:textId="616E2ACF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>You start in your ILIAS root directory</w:t>
      </w:r>
    </w:p>
    <w:p w14:paraId="0E971842" w14:textId="77777777" w:rsidR="005E72A2" w:rsidRPr="00841D30" w:rsidRDefault="005E72A2" w:rsidP="000443FB">
      <w:pPr>
        <w:pStyle w:val="Code"/>
        <w:rPr>
          <w:lang w:val="en-GB"/>
        </w:rPr>
      </w:pPr>
      <w:r w:rsidRPr="00841D30">
        <w:rPr>
          <w:lang w:val="en-GB"/>
        </w:rPr>
        <w:t xml:space="preserve">cd Services  </w:t>
      </w:r>
    </w:p>
    <w:p w14:paraId="558A4509" w14:textId="77777777" w:rsidR="005E72A2" w:rsidRPr="00841D30" w:rsidRDefault="005E72A2" w:rsidP="000443FB">
      <w:pPr>
        <w:pStyle w:val="Code"/>
        <w:rPr>
          <w:lang w:val="en-GB"/>
        </w:rPr>
      </w:pPr>
      <w:proofErr w:type="gramStart"/>
      <w:r w:rsidRPr="00841D30">
        <w:rPr>
          <w:lang w:val="en-GB"/>
        </w:rPr>
        <w:t>git</w:t>
      </w:r>
      <w:proofErr w:type="gramEnd"/>
      <w:r w:rsidRPr="00841D30">
        <w:rPr>
          <w:lang w:val="en-GB"/>
        </w:rPr>
        <w:t xml:space="preserve"> clone https://github.com/studer-raimann/RouterService.git Router  </w:t>
      </w:r>
    </w:p>
    <w:p w14:paraId="47661426" w14:textId="77777777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 xml:space="preserve">Switch to the setup-Menu of your Installation and perform a Structure-reload in the Tab Tools. </w:t>
      </w:r>
      <w:proofErr w:type="gramStart"/>
      <w:r w:rsidRPr="00841D30">
        <w:rPr>
          <w:lang w:val="en-GB"/>
        </w:rPr>
        <w:t>this</w:t>
      </w:r>
      <w:proofErr w:type="gramEnd"/>
      <w:r w:rsidRPr="00841D30">
        <w:rPr>
          <w:lang w:val="en-GB"/>
        </w:rPr>
        <w:t xml:space="preserve"> can take a few moments. After the reload has been performed, you can install the plugin.</w:t>
      </w:r>
    </w:p>
    <w:p w14:paraId="321FDCAF" w14:textId="5773F063" w:rsidR="005E72A2" w:rsidRPr="00841D30" w:rsidRDefault="005E72A2" w:rsidP="005E72A2">
      <w:pPr>
        <w:pStyle w:val="berschrift2"/>
        <w:rPr>
          <w:lang w:val="en-GB"/>
        </w:rPr>
      </w:pPr>
      <w:bookmarkStart w:id="5" w:name="_Toc279764844"/>
      <w:r w:rsidRPr="00841D30">
        <w:rPr>
          <w:lang w:val="en-GB"/>
        </w:rPr>
        <w:t>Install Plugin</w:t>
      </w:r>
      <w:bookmarkEnd w:id="5"/>
    </w:p>
    <w:p w14:paraId="0B61E81D" w14:textId="77777777" w:rsidR="005E72A2" w:rsidRPr="00841D30" w:rsidRDefault="005E72A2" w:rsidP="005E72A2">
      <w:pPr>
        <w:rPr>
          <w:lang w:val="en-GB"/>
        </w:rPr>
      </w:pPr>
      <w:r w:rsidRPr="00841D30">
        <w:rPr>
          <w:lang w:val="en-GB"/>
        </w:rPr>
        <w:t xml:space="preserve">Start at your ILIAS root directory  </w:t>
      </w:r>
    </w:p>
    <w:p w14:paraId="49E2B51B" w14:textId="77777777" w:rsidR="005E72A2" w:rsidRPr="00841D30" w:rsidRDefault="005E72A2" w:rsidP="000443FB">
      <w:pPr>
        <w:pStyle w:val="Code"/>
        <w:rPr>
          <w:lang w:val="en-GB"/>
        </w:rPr>
      </w:pPr>
      <w:proofErr w:type="spellStart"/>
      <w:proofErr w:type="gramStart"/>
      <w:r w:rsidRPr="00841D30">
        <w:rPr>
          <w:lang w:val="en-GB"/>
        </w:rPr>
        <w:lastRenderedPageBreak/>
        <w:t>mkdir</w:t>
      </w:r>
      <w:proofErr w:type="spellEnd"/>
      <w:proofErr w:type="gramEnd"/>
      <w:r w:rsidRPr="00841D30">
        <w:rPr>
          <w:lang w:val="en-GB"/>
        </w:rPr>
        <w:t xml:space="preserve"> -p Customizing/global/plugins/Services/UIComponent/UserInterfaceHook/  </w:t>
      </w:r>
    </w:p>
    <w:p w14:paraId="194A999D" w14:textId="77777777" w:rsidR="005E72A2" w:rsidRPr="00841D30" w:rsidRDefault="005E72A2" w:rsidP="000443FB">
      <w:pPr>
        <w:pStyle w:val="Code"/>
        <w:rPr>
          <w:lang w:val="en-GB"/>
        </w:rPr>
      </w:pPr>
      <w:r w:rsidRPr="00841D30">
        <w:rPr>
          <w:lang w:val="en-GB"/>
        </w:rPr>
        <w:t xml:space="preserve">cd Customizing/global/plugins/Services/UIComponent/UserInterfaceHook/  </w:t>
      </w:r>
    </w:p>
    <w:p w14:paraId="5DF3D67A" w14:textId="411F0CC3" w:rsidR="005E72A2" w:rsidRPr="00841D30" w:rsidRDefault="005E72A2" w:rsidP="000443FB">
      <w:pPr>
        <w:pStyle w:val="Code"/>
        <w:rPr>
          <w:lang w:val="en-GB"/>
        </w:rPr>
      </w:pPr>
      <w:proofErr w:type="gramStart"/>
      <w:r w:rsidRPr="00841D30">
        <w:rPr>
          <w:lang w:val="en-GB"/>
        </w:rPr>
        <w:t>git</w:t>
      </w:r>
      <w:proofErr w:type="gramEnd"/>
      <w:r w:rsidRPr="00841D30">
        <w:rPr>
          <w:lang w:val="en-GB"/>
        </w:rPr>
        <w:t xml:space="preserve"> clone https://github.com/studer-raimann/</w:t>
      </w:r>
      <w:r w:rsidR="000D73CD">
        <w:rPr>
          <w:lang w:val="en-GB"/>
        </w:rPr>
        <w:t>Subscription</w:t>
      </w:r>
      <w:r w:rsidRPr="00841D30">
        <w:rPr>
          <w:lang w:val="en-GB"/>
        </w:rPr>
        <w:t xml:space="preserve">.git  </w:t>
      </w:r>
    </w:p>
    <w:p w14:paraId="2AD015C9" w14:textId="0BC7A991" w:rsidR="00E177D3" w:rsidRPr="00841D30" w:rsidRDefault="005E72A2" w:rsidP="005E72A2">
      <w:pPr>
        <w:rPr>
          <w:lang w:val="en-GB"/>
        </w:rPr>
      </w:pPr>
      <w:r w:rsidRPr="00841D30">
        <w:rPr>
          <w:lang w:val="en-GB"/>
        </w:rPr>
        <w:t xml:space="preserve">As ILIAS administrator go to "Administration-&gt;Plugins" and install/activate the plugin.  </w:t>
      </w:r>
    </w:p>
    <w:p w14:paraId="491E1CF8" w14:textId="730862E7" w:rsidR="00117852" w:rsidRPr="00841D30" w:rsidRDefault="00117852" w:rsidP="00117852">
      <w:pPr>
        <w:pStyle w:val="berschrift1"/>
        <w:rPr>
          <w:lang w:val="en-GB"/>
        </w:rPr>
      </w:pPr>
      <w:bookmarkStart w:id="6" w:name="_Toc279764845"/>
      <w:r w:rsidRPr="00841D30">
        <w:rPr>
          <w:lang w:val="en-GB"/>
        </w:rPr>
        <w:t>Usage of</w:t>
      </w:r>
      <w:r w:rsidR="004B400D" w:rsidRPr="00841D30">
        <w:rPr>
          <w:lang w:val="en-GB"/>
        </w:rPr>
        <w:t xml:space="preserve"> t</w:t>
      </w:r>
      <w:r w:rsidRPr="00841D30">
        <w:rPr>
          <w:lang w:val="en-GB"/>
        </w:rPr>
        <w:t>he Plugin</w:t>
      </w:r>
      <w:bookmarkEnd w:id="6"/>
    </w:p>
    <w:p w14:paraId="2CC68EC0" w14:textId="57559680" w:rsidR="00487003" w:rsidRPr="00841D30" w:rsidRDefault="00487003" w:rsidP="00487003">
      <w:pPr>
        <w:pStyle w:val="berschrift2"/>
        <w:rPr>
          <w:lang w:val="en-GB"/>
        </w:rPr>
      </w:pPr>
      <w:bookmarkStart w:id="7" w:name="_Toc279764846"/>
      <w:r w:rsidRPr="00841D30">
        <w:rPr>
          <w:lang w:val="en-GB"/>
        </w:rPr>
        <w:t>Configure Plugin</w:t>
      </w:r>
      <w:bookmarkEnd w:id="7"/>
    </w:p>
    <w:p w14:paraId="22CAA87C" w14:textId="6ECD56E4" w:rsidR="008B5B4C" w:rsidRPr="00841D30" w:rsidRDefault="008B5B4C" w:rsidP="008B5B4C">
      <w:pPr>
        <w:rPr>
          <w:lang w:val="en-GB"/>
        </w:rPr>
      </w:pPr>
      <w:r w:rsidRPr="00841D30">
        <w:rPr>
          <w:lang w:val="en-GB"/>
        </w:rPr>
        <w:t xml:space="preserve">As ILIAS administrator go to "Administration-&gt;Plugins" and click ‘Configure’ in the </w:t>
      </w:r>
      <w:r w:rsidR="000D73CD">
        <w:rPr>
          <w:lang w:val="en-GB"/>
        </w:rPr>
        <w:t>Subscription</w:t>
      </w:r>
      <w:r w:rsidRPr="00841D30">
        <w:rPr>
          <w:lang w:val="en-GB"/>
        </w:rPr>
        <w:t>-Action-menu.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9"/>
        <w:gridCol w:w="3669"/>
      </w:tblGrid>
      <w:tr w:rsidR="000D73CD" w14:paraId="67474ABA" w14:textId="77777777" w:rsidTr="000D73CD">
        <w:tc>
          <w:tcPr>
            <w:tcW w:w="4606" w:type="dxa"/>
          </w:tcPr>
          <w:p w14:paraId="250D68DE" w14:textId="350AC140" w:rsidR="000D73CD" w:rsidRDefault="000D73CD" w:rsidP="008B5B4C">
            <w:pPr>
              <w:rPr>
                <w:lang w:val="en-GB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8A47B81" wp14:editId="5922FA19">
                  <wp:extent cx="3431328" cy="4707811"/>
                  <wp:effectExtent l="0" t="0" r="0" b="0"/>
                  <wp:docPr id="7" name="Bild 7" descr="Macintosh HD:Users:fschmid:Desktop:Bildschirmfoto 2014-12-09 um 17.11.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fschmid:Desktop:Bildschirmfoto 2014-12-09 um 17.11.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328" cy="4707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1B65EF2E" w14:textId="77777777" w:rsidR="000D73CD" w:rsidRDefault="000D73CD" w:rsidP="008B5B4C">
            <w:pPr>
              <w:rPr>
                <w:lang w:val="en-GB"/>
              </w:rPr>
            </w:pPr>
            <w:r>
              <w:rPr>
                <w:lang w:val="en-GB"/>
              </w:rPr>
              <w:t>Configure you Plugin for your needs. The Subscription-Plugin can be activated for courses and groups. You can use E-</w:t>
            </w:r>
            <w:proofErr w:type="spellStart"/>
            <w:r>
              <w:rPr>
                <w:lang w:val="en-GB"/>
              </w:rPr>
              <w:t>Mailadresses</w:t>
            </w:r>
            <w:proofErr w:type="spellEnd"/>
            <w:r>
              <w:rPr>
                <w:lang w:val="en-GB"/>
              </w:rPr>
              <w:t xml:space="preserve"> and/or Matriculation-Numbers for User-Searches.</w:t>
            </w:r>
          </w:p>
          <w:p w14:paraId="1C1A6026" w14:textId="77777777" w:rsidR="00351E71" w:rsidRDefault="00351E71" w:rsidP="00351E71">
            <w:pPr>
              <w:rPr>
                <w:lang w:val="en-GB"/>
              </w:rPr>
            </w:pPr>
            <w:r>
              <w:rPr>
                <w:lang w:val="en-GB"/>
              </w:rPr>
              <w:t>The E-</w:t>
            </w:r>
            <w:proofErr w:type="spellStart"/>
            <w:r>
              <w:rPr>
                <w:lang w:val="en-GB"/>
              </w:rPr>
              <w:t>Mailfunctionality</w:t>
            </w:r>
            <w:proofErr w:type="spellEnd"/>
            <w:r>
              <w:rPr>
                <w:lang w:val="en-GB"/>
              </w:rPr>
              <w:t xml:space="preserve"> allows the invited user to create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ILIAS-Accounts (if activated).</w:t>
            </w:r>
          </w:p>
          <w:p w14:paraId="07332CA1" w14:textId="77777777" w:rsidR="00351E71" w:rsidRDefault="00351E71" w:rsidP="00351E71">
            <w:pPr>
              <w:rPr>
                <w:lang w:val="en-GB"/>
              </w:rPr>
            </w:pPr>
            <w:r>
              <w:rPr>
                <w:lang w:val="en-GB"/>
              </w:rPr>
              <w:t xml:space="preserve">First- and </w:t>
            </w:r>
            <w:proofErr w:type="spellStart"/>
            <w:r>
              <w:rPr>
                <w:lang w:val="en-GB"/>
              </w:rPr>
              <w:t>Lastnames</w:t>
            </w:r>
            <w:proofErr w:type="spellEnd"/>
            <w:r>
              <w:rPr>
                <w:lang w:val="en-GB"/>
              </w:rPr>
              <w:t xml:space="preserve"> of </w:t>
            </w:r>
            <w:proofErr w:type="spellStart"/>
            <w:r>
              <w:rPr>
                <w:lang w:val="en-GB"/>
              </w:rPr>
              <w:t>existings</w:t>
            </w:r>
            <w:proofErr w:type="spellEnd"/>
            <w:r>
              <w:rPr>
                <w:lang w:val="en-GB"/>
              </w:rPr>
              <w:t xml:space="preserve"> Users can be hidden.</w:t>
            </w:r>
          </w:p>
          <w:p w14:paraId="0E7CDD6D" w14:textId="6BEF72A5" w:rsidR="00351E71" w:rsidRDefault="00351E71" w:rsidP="00351E71">
            <w:pPr>
              <w:rPr>
                <w:lang w:val="en-GB"/>
              </w:rPr>
            </w:pPr>
            <w:r>
              <w:rPr>
                <w:lang w:val="en-GB"/>
              </w:rPr>
              <w:t xml:space="preserve">Deactivate the Subscription-Plugin in some </w:t>
            </w:r>
            <w:proofErr w:type="spellStart"/>
            <w:r>
              <w:rPr>
                <w:lang w:val="en-GB"/>
              </w:rPr>
              <w:t>Subtrees</w:t>
            </w:r>
            <w:proofErr w:type="spellEnd"/>
            <w:r>
              <w:rPr>
                <w:lang w:val="en-GB"/>
              </w:rPr>
              <w:t xml:space="preserve"> of the Repository</w:t>
            </w:r>
            <w:r w:rsidR="006C17DB">
              <w:rPr>
                <w:lang w:val="en-GB"/>
              </w:rPr>
              <w:t>.</w:t>
            </w:r>
          </w:p>
        </w:tc>
      </w:tr>
    </w:tbl>
    <w:p w14:paraId="08664CC4" w14:textId="5143E372" w:rsidR="00F263DE" w:rsidRPr="00841D30" w:rsidRDefault="00F263DE" w:rsidP="008B5B4C">
      <w:pPr>
        <w:rPr>
          <w:lang w:val="en-GB"/>
        </w:rPr>
      </w:pPr>
    </w:p>
    <w:p w14:paraId="585F33DD" w14:textId="42AAFC50" w:rsidR="00487003" w:rsidRPr="00841D30" w:rsidRDefault="00366C29" w:rsidP="00E06818">
      <w:pPr>
        <w:pStyle w:val="berschrift2"/>
        <w:rPr>
          <w:lang w:val="en-GB"/>
        </w:rPr>
      </w:pPr>
      <w:r w:rsidRPr="00841D30">
        <w:rPr>
          <w:lang w:val="en-GB"/>
        </w:rPr>
        <w:br w:type="column"/>
      </w:r>
      <w:bookmarkStart w:id="8" w:name="_Toc279764847"/>
      <w:r w:rsidR="00927F35" w:rsidRPr="00841D30">
        <w:rPr>
          <w:lang w:val="en-GB"/>
        </w:rPr>
        <w:lastRenderedPageBreak/>
        <w:t>Usage</w:t>
      </w:r>
      <w:bookmarkEnd w:id="8"/>
    </w:p>
    <w:p w14:paraId="1576F9E3" w14:textId="77777777" w:rsidR="00AA400C" w:rsidRPr="00310C75" w:rsidRDefault="00AA400C" w:rsidP="00AA400C">
      <w:pPr>
        <w:pStyle w:val="berschrift3"/>
        <w:rPr>
          <w:lang w:val="en-GB"/>
        </w:rPr>
      </w:pPr>
      <w:bookmarkStart w:id="9" w:name="_Toc374291413"/>
      <w:bookmarkStart w:id="10" w:name="_Toc279764848"/>
      <w:r>
        <w:rPr>
          <w:lang w:val="en-GB"/>
        </w:rPr>
        <w:t>ILIAS Course - Subscription with e-mail list</w:t>
      </w:r>
      <w:bookmarkEnd w:id="9"/>
      <w:bookmarkEnd w:id="10"/>
    </w:p>
    <w:p w14:paraId="105D3C9B" w14:textId="77777777" w:rsidR="00AA400C" w:rsidRDefault="00AA400C" w:rsidP="00AA400C">
      <w:pPr>
        <w:rPr>
          <w:lang w:val="en-GB"/>
        </w:rPr>
      </w:pPr>
      <w:r w:rsidRPr="00310C75">
        <w:rPr>
          <w:noProof/>
          <w:lang w:val="de-DE" w:eastAsia="de-DE"/>
        </w:rPr>
        <w:drawing>
          <wp:inline distT="0" distB="0" distL="0" distR="0" wp14:anchorId="5A961C10" wp14:editId="4BBF691B">
            <wp:extent cx="5760720" cy="3591416"/>
            <wp:effectExtent l="0" t="0" r="0" b="9525"/>
            <wp:docPr id="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031" w14:textId="77777777" w:rsidR="00AA400C" w:rsidRDefault="00AA400C" w:rsidP="00AA400C">
      <w:pPr>
        <w:pStyle w:val="berschrift3"/>
        <w:rPr>
          <w:lang w:val="en-GB"/>
        </w:rPr>
      </w:pPr>
      <w:bookmarkStart w:id="11" w:name="_Toc374291414"/>
      <w:bookmarkStart w:id="12" w:name="_Toc279764849"/>
      <w:r>
        <w:rPr>
          <w:lang w:val="en-GB"/>
        </w:rPr>
        <w:t>Paste the e-mail addresses of the users you like to assign</w:t>
      </w:r>
      <w:bookmarkEnd w:id="11"/>
      <w:bookmarkEnd w:id="12"/>
    </w:p>
    <w:p w14:paraId="3D76363F" w14:textId="77777777" w:rsidR="00AA400C" w:rsidRDefault="00AA400C" w:rsidP="00AA400C">
      <w:pPr>
        <w:rPr>
          <w:lang w:val="en-GB"/>
        </w:rPr>
      </w:pPr>
      <w:r w:rsidRPr="006A08B2">
        <w:rPr>
          <w:noProof/>
          <w:lang w:val="de-DE" w:eastAsia="de-DE"/>
        </w:rPr>
        <w:drawing>
          <wp:inline distT="0" distB="0" distL="0" distR="0" wp14:anchorId="092FFBBE" wp14:editId="10D94DB7">
            <wp:extent cx="5760720" cy="36048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DEAF" w14:textId="77777777" w:rsidR="00AA400C" w:rsidRDefault="00AA400C" w:rsidP="00AA400C">
      <w:pPr>
        <w:pStyle w:val="berschrift3"/>
        <w:rPr>
          <w:lang w:val="en-GB"/>
        </w:rPr>
      </w:pPr>
      <w:bookmarkStart w:id="13" w:name="_Toc374291415"/>
      <w:bookmarkStart w:id="14" w:name="_Toc279764850"/>
      <w:r>
        <w:rPr>
          <w:lang w:val="en-GB"/>
        </w:rPr>
        <w:lastRenderedPageBreak/>
        <w:t>Assign users to the course</w:t>
      </w:r>
      <w:bookmarkEnd w:id="13"/>
      <w:bookmarkEnd w:id="14"/>
    </w:p>
    <w:p w14:paraId="116ACA93" w14:textId="77777777" w:rsidR="00AA400C" w:rsidRDefault="00AA400C" w:rsidP="00AA400C">
      <w:pPr>
        <w:rPr>
          <w:noProof/>
          <w:lang w:eastAsia="de-CH"/>
        </w:rPr>
      </w:pPr>
      <w:r w:rsidRPr="006A08B2">
        <w:rPr>
          <w:noProof/>
          <w:lang w:val="de-DE" w:eastAsia="de-DE"/>
        </w:rPr>
        <w:drawing>
          <wp:inline distT="0" distB="0" distL="0" distR="0" wp14:anchorId="7B8726F7" wp14:editId="0AEEC87F">
            <wp:extent cx="4981473" cy="3829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009" cy="38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90" w14:textId="77777777" w:rsidR="00AA400C" w:rsidRDefault="00AA400C" w:rsidP="00AA400C">
      <w:pPr>
        <w:rPr>
          <w:lang w:val="en-GB"/>
        </w:rPr>
      </w:pPr>
      <w:r w:rsidRPr="008B7F79">
        <w:rPr>
          <w:noProof/>
          <w:lang w:val="de-DE" w:eastAsia="de-DE"/>
        </w:rPr>
        <w:drawing>
          <wp:inline distT="0" distB="0" distL="0" distR="0" wp14:anchorId="058E5FDF" wp14:editId="4200962C">
            <wp:extent cx="4953000" cy="4213683"/>
            <wp:effectExtent l="0" t="0" r="0" b="0"/>
            <wp:docPr id="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692" cy="42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476" w14:textId="77777777" w:rsidR="00AA400C" w:rsidRDefault="00AA400C" w:rsidP="00AA400C">
      <w:pPr>
        <w:pStyle w:val="berschrift3"/>
        <w:rPr>
          <w:lang w:val="en-GB"/>
        </w:rPr>
      </w:pPr>
      <w:bookmarkStart w:id="15" w:name="_Toc374291416"/>
      <w:bookmarkStart w:id="16" w:name="_Toc279764851"/>
      <w:r>
        <w:rPr>
          <w:lang w:val="en-GB"/>
        </w:rPr>
        <w:lastRenderedPageBreak/>
        <w:t>E-mail invitation</w:t>
      </w:r>
      <w:bookmarkEnd w:id="15"/>
      <w:bookmarkEnd w:id="16"/>
    </w:p>
    <w:p w14:paraId="12138E39" w14:textId="77777777" w:rsidR="00AA400C" w:rsidRDefault="00AA400C" w:rsidP="00AA400C">
      <w:pPr>
        <w:rPr>
          <w:lang w:val="en-GB"/>
        </w:rPr>
      </w:pPr>
      <w:r>
        <w:rPr>
          <w:lang w:val="en-GB"/>
        </w:rPr>
        <w:t>Users with no ILIAS-Account get an individual invitation link to the ILIAS Course. After they have registered to ILIAS, they have access to the ILIAS course.</w:t>
      </w:r>
    </w:p>
    <w:p w14:paraId="1343CE91" w14:textId="77777777" w:rsidR="00AA400C" w:rsidRDefault="00AA400C" w:rsidP="00AA400C">
      <w:pPr>
        <w:rPr>
          <w:lang w:val="en-GB"/>
        </w:rPr>
      </w:pPr>
      <w:r w:rsidRPr="008B7F79">
        <w:rPr>
          <w:noProof/>
          <w:lang w:val="de-DE" w:eastAsia="de-DE"/>
        </w:rPr>
        <w:drawing>
          <wp:inline distT="0" distB="0" distL="0" distR="0" wp14:anchorId="53A6994F" wp14:editId="39545978">
            <wp:extent cx="5760720" cy="2670289"/>
            <wp:effectExtent l="19050" t="19050" r="11430" b="158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04C21" w14:textId="4E3FFBF4" w:rsidR="00347DB6" w:rsidRPr="00841D30" w:rsidRDefault="00347DB6" w:rsidP="00347DB6">
      <w:pPr>
        <w:rPr>
          <w:lang w:val="en-GB"/>
        </w:rPr>
      </w:pPr>
    </w:p>
    <w:sectPr w:rsidR="00347DB6" w:rsidRPr="00841D30" w:rsidSect="008B4FE6">
      <w:headerReference w:type="default" r:id="rId15"/>
      <w:footerReference w:type="default" r:id="rId16"/>
      <w:headerReference w:type="first" r:id="rId17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3D3EB" w14:textId="77777777" w:rsidR="00750D04" w:rsidRDefault="00750D04" w:rsidP="000755D9">
      <w:pPr>
        <w:spacing w:after="0" w:line="240" w:lineRule="auto"/>
      </w:pPr>
      <w:r>
        <w:separator/>
      </w:r>
    </w:p>
  </w:endnote>
  <w:endnote w:type="continuationSeparator" w:id="0">
    <w:p w14:paraId="30AA5789" w14:textId="77777777" w:rsidR="00750D04" w:rsidRDefault="00750D04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4DEE" w14:textId="77777777" w:rsidR="00750D04" w:rsidRPr="009B4D53" w:rsidRDefault="00750D04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7A3982">
      <w:rPr>
        <w:rFonts w:cs="Helvetica"/>
        <w:noProof/>
        <w:sz w:val="15"/>
        <w:szCs w:val="15"/>
      </w:rPr>
      <w:t>3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7A3982">
      <w:rPr>
        <w:rFonts w:cs="Helvetica"/>
        <w:noProof/>
        <w:sz w:val="15"/>
        <w:szCs w:val="15"/>
      </w:rPr>
      <w:t>8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A3FD2" w14:textId="77777777" w:rsidR="00750D04" w:rsidRDefault="00750D04" w:rsidP="000755D9">
      <w:pPr>
        <w:spacing w:after="0" w:line="240" w:lineRule="auto"/>
      </w:pPr>
      <w:r>
        <w:separator/>
      </w:r>
    </w:p>
  </w:footnote>
  <w:footnote w:type="continuationSeparator" w:id="0">
    <w:p w14:paraId="1118535A" w14:textId="77777777" w:rsidR="00750D04" w:rsidRDefault="00750D04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021C7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611D0E8A" wp14:editId="32C3AA1D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5C6CB951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20E3317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5CACAF5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FD8C510" w14:textId="77777777" w:rsidR="00750D04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4A0CC929" w14:textId="77777777" w:rsidR="00750D04" w:rsidRPr="00CA43F2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9B724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1761D62E" wp14:editId="1F626CAB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4503A0F7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3743091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21C147C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0EEC21AC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3D47EAE" w14:textId="77777777" w:rsidR="00750D04" w:rsidRDefault="00750D04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5A0C9FB8" w14:textId="77777777" w:rsidR="00750D04" w:rsidRDefault="00750D0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93175"/>
    <w:multiLevelType w:val="hybridMultilevel"/>
    <w:tmpl w:val="4F0E26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5"/>
  </w:num>
  <w:num w:numId="4">
    <w:abstractNumId w:val="10"/>
  </w:num>
  <w:num w:numId="5">
    <w:abstractNumId w:val="24"/>
  </w:num>
  <w:num w:numId="6">
    <w:abstractNumId w:val="9"/>
  </w:num>
  <w:num w:numId="7">
    <w:abstractNumId w:val="14"/>
  </w:num>
  <w:num w:numId="8">
    <w:abstractNumId w:val="6"/>
  </w:num>
  <w:num w:numId="9">
    <w:abstractNumId w:val="25"/>
  </w:num>
  <w:num w:numId="10">
    <w:abstractNumId w:val="4"/>
  </w:num>
  <w:num w:numId="11">
    <w:abstractNumId w:val="28"/>
  </w:num>
  <w:num w:numId="12">
    <w:abstractNumId w:val="27"/>
  </w:num>
  <w:num w:numId="13">
    <w:abstractNumId w:val="5"/>
  </w:num>
  <w:num w:numId="14">
    <w:abstractNumId w:val="23"/>
  </w:num>
  <w:num w:numId="15">
    <w:abstractNumId w:val="18"/>
  </w:num>
  <w:num w:numId="16">
    <w:abstractNumId w:val="20"/>
  </w:num>
  <w:num w:numId="17">
    <w:abstractNumId w:val="3"/>
  </w:num>
  <w:num w:numId="18">
    <w:abstractNumId w:val="1"/>
  </w:num>
  <w:num w:numId="19">
    <w:abstractNumId w:val="16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2"/>
  </w:num>
  <w:num w:numId="25">
    <w:abstractNumId w:val="12"/>
  </w:num>
  <w:num w:numId="26">
    <w:abstractNumId w:val="19"/>
  </w:num>
  <w:num w:numId="27">
    <w:abstractNumId w:val="17"/>
  </w:num>
  <w:num w:numId="28">
    <w:abstractNumId w:val="13"/>
  </w:num>
  <w:num w:numId="2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27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443FB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374"/>
    <w:rsid w:val="000C283B"/>
    <w:rsid w:val="000C34B3"/>
    <w:rsid w:val="000D0105"/>
    <w:rsid w:val="000D17A1"/>
    <w:rsid w:val="000D33BD"/>
    <w:rsid w:val="000D3813"/>
    <w:rsid w:val="000D50A0"/>
    <w:rsid w:val="000D5B37"/>
    <w:rsid w:val="000D73CD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5810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2022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65B7"/>
    <w:rsid w:val="00267D86"/>
    <w:rsid w:val="00270B37"/>
    <w:rsid w:val="0027112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45CF"/>
    <w:rsid w:val="002A6ACA"/>
    <w:rsid w:val="002B2F5A"/>
    <w:rsid w:val="002B3E2A"/>
    <w:rsid w:val="002B7CAA"/>
    <w:rsid w:val="002B7E2B"/>
    <w:rsid w:val="002C3CB4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892"/>
    <w:rsid w:val="00337C88"/>
    <w:rsid w:val="00343C92"/>
    <w:rsid w:val="00347DB6"/>
    <w:rsid w:val="00351E71"/>
    <w:rsid w:val="00352FA2"/>
    <w:rsid w:val="0035333E"/>
    <w:rsid w:val="0036178D"/>
    <w:rsid w:val="00366C29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4E61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73539"/>
    <w:rsid w:val="00480CCB"/>
    <w:rsid w:val="004853B6"/>
    <w:rsid w:val="004860D3"/>
    <w:rsid w:val="00486EC4"/>
    <w:rsid w:val="00487003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3DB8"/>
    <w:rsid w:val="004D7856"/>
    <w:rsid w:val="004E043B"/>
    <w:rsid w:val="004E21CE"/>
    <w:rsid w:val="004E247B"/>
    <w:rsid w:val="004E2F90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26CC"/>
    <w:rsid w:val="00505053"/>
    <w:rsid w:val="00506068"/>
    <w:rsid w:val="00510D48"/>
    <w:rsid w:val="00510E94"/>
    <w:rsid w:val="00514D09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2A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1FF7"/>
    <w:rsid w:val="00642D2F"/>
    <w:rsid w:val="006433B3"/>
    <w:rsid w:val="00646947"/>
    <w:rsid w:val="00653F53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B734D"/>
    <w:rsid w:val="006C1502"/>
    <w:rsid w:val="006C17DB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0D04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3982"/>
    <w:rsid w:val="007A46D6"/>
    <w:rsid w:val="007A4E17"/>
    <w:rsid w:val="007A5A03"/>
    <w:rsid w:val="007A636C"/>
    <w:rsid w:val="007A78C2"/>
    <w:rsid w:val="007B1D04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D30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930"/>
    <w:rsid w:val="008A7D8B"/>
    <w:rsid w:val="008B4FE6"/>
    <w:rsid w:val="008B5B4C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1356"/>
    <w:rsid w:val="009253BF"/>
    <w:rsid w:val="00927F35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3B8A"/>
    <w:rsid w:val="009B4D53"/>
    <w:rsid w:val="009C1DD4"/>
    <w:rsid w:val="009C28C3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00C"/>
    <w:rsid w:val="00AA41F5"/>
    <w:rsid w:val="00AA5627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E2349"/>
    <w:rsid w:val="00BF06C6"/>
    <w:rsid w:val="00BF261D"/>
    <w:rsid w:val="00BF4D2D"/>
    <w:rsid w:val="00BF603C"/>
    <w:rsid w:val="00C00FC2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659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818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0344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06818"/>
    <w:rsid w:val="00E1347A"/>
    <w:rsid w:val="00E158A3"/>
    <w:rsid w:val="00E177D3"/>
    <w:rsid w:val="00E20FF5"/>
    <w:rsid w:val="00E222A3"/>
    <w:rsid w:val="00E22A78"/>
    <w:rsid w:val="00E232F5"/>
    <w:rsid w:val="00E266D1"/>
    <w:rsid w:val="00E27A57"/>
    <w:rsid w:val="00E31018"/>
    <w:rsid w:val="00E31A4C"/>
    <w:rsid w:val="00E42693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5927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263DE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171D"/>
    <w:rsid w:val="00FC3FDE"/>
    <w:rsid w:val="00FC3FFF"/>
    <w:rsid w:val="00FC43A0"/>
    <w:rsid w:val="00FD051E"/>
    <w:rsid w:val="00FD1955"/>
    <w:rsid w:val="00FD3E3B"/>
    <w:rsid w:val="00FE2028"/>
    <w:rsid w:val="00FE2BFC"/>
    <w:rsid w:val="00FE467B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FFB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  <w:style w:type="paragraph" w:customStyle="1" w:styleId="Code">
    <w:name w:val="Code"/>
    <w:basedOn w:val="Standard"/>
    <w:autoRedefine/>
    <w:qFormat/>
    <w:rsid w:val="000443FB"/>
    <w:pPr>
      <w:spacing w:before="120" w:after="240" w:line="240" w:lineRule="auto"/>
      <w:ind w:left="1134" w:hanging="567"/>
      <w:contextualSpacing/>
    </w:pPr>
    <w:rPr>
      <w:rFonts w:ascii="Monaco" w:hAnsi="Monaco"/>
      <w:color w:val="404040" w:themeColor="text1" w:themeTint="BF"/>
      <w:sz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  <w:style w:type="paragraph" w:customStyle="1" w:styleId="Code">
    <w:name w:val="Code"/>
    <w:basedOn w:val="Standard"/>
    <w:autoRedefine/>
    <w:qFormat/>
    <w:rsid w:val="000443FB"/>
    <w:pPr>
      <w:spacing w:before="120" w:after="240" w:line="240" w:lineRule="auto"/>
      <w:ind w:left="1134" w:hanging="567"/>
      <w:contextualSpacing/>
    </w:pPr>
    <w:rPr>
      <w:rFonts w:ascii="Monaco" w:hAnsi="Monaco"/>
      <w:color w:val="404040" w:themeColor="text1" w:themeTint="BF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-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AD731-431A-0947-8697-B0F923BE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32_Documentation_Plugin-2.dotx</Template>
  <TotalTime>0</TotalTime>
  <Pages>8</Pages>
  <Words>505</Words>
  <Characters>3184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52</cp:revision>
  <cp:lastPrinted>2014-12-09T16:18:00Z</cp:lastPrinted>
  <dcterms:created xsi:type="dcterms:W3CDTF">2014-12-08T09:38:00Z</dcterms:created>
  <dcterms:modified xsi:type="dcterms:W3CDTF">2014-12-09T16:18:00Z</dcterms:modified>
</cp:coreProperties>
</file>